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E6" w:rsidRDefault="00705A35" w:rsidP="002A3CCC">
      <w:pPr>
        <w:pStyle w:val="Koptekst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TESTING </w:t>
      </w:r>
      <w:r w:rsidR="00D9073C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SW</w:t>
      </w: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 </w:t>
      </w:r>
      <w:r w:rsidR="00BE163D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TEMPLATE</w:t>
      </w:r>
    </w:p>
    <w:p w:rsidR="00764502" w:rsidRPr="00705A35" w:rsidRDefault="00764502" w:rsidP="002A3CCC">
      <w:pPr>
        <w:pStyle w:val="Koptekst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:rsidTr="001977BF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705A35" w:rsidRPr="00705A35" w:rsidTr="001977BF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Test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Reserveringen</w:t>
            </w:r>
            <w:proofErr w:type="spellEnd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voor</w:t>
            </w:r>
            <w:proofErr w:type="spellEnd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Hotel El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Mundo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23-01-2020</w:t>
            </w:r>
          </w:p>
        </w:tc>
      </w:tr>
      <w:tr w:rsidR="00705A35" w:rsidRPr="00705A35" w:rsidTr="001977BF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705A35" w:rsidRPr="00686802" w:rsidTr="001977BF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Het testen van de reservering module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 xml:space="preserve">Giovanni van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Ravesteijn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Giovanni/leraar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705A35" w:rsidRPr="00686802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23-01-2020</w:t>
            </w:r>
          </w:p>
        </w:tc>
      </w:tr>
      <w:tr w:rsidR="00705A35" w:rsidRPr="00686802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686802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nl-NL"/>
              </w:rPr>
            </w:pPr>
          </w:p>
        </w:tc>
      </w:tr>
      <w:tr w:rsidR="00705A35" w:rsidRPr="00705A35" w:rsidTr="001977BF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686802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705A35" w:rsidRPr="00705A35" w:rsidTr="001977BF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Een</w:t>
            </w:r>
            <w:proofErr w:type="spellEnd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werkende</w:t>
            </w:r>
            <w:proofErr w:type="spellEnd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reserveringsmodule</w:t>
            </w:r>
            <w:proofErr w:type="spellEnd"/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Werkende PC met de applicatie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Door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examinator</w:t>
            </w:r>
            <w:proofErr w:type="spellEnd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gecontroleerd</w:t>
            </w:r>
            <w:proofErr w:type="spellEnd"/>
          </w:p>
        </w:tc>
      </w:tr>
      <w:tr w:rsidR="00705A35" w:rsidRPr="00705A35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:rsidTr="001977BF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705A35" w:rsidRPr="00686802" w:rsidTr="001977B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686802"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 xml:space="preserve">Kijk of er verschillende </w:t>
            </w:r>
            <w:proofErr w:type="spellStart"/>
            <w:r w:rsidR="00686802"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nav</w:t>
            </w:r>
            <w:proofErr w:type="spellEnd"/>
            <w:r w:rsidR="00686802"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 xml:space="preserve"> balk komt bij verschillende rollen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686802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Verschillende menu’s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bookmarkStart w:id="0" w:name="_GoBack"/>
        <w:bookmarkEnd w:id="0"/>
      </w:tr>
      <w:tr w:rsidR="00705A35" w:rsidRPr="00686802" w:rsidTr="001977B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2a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Maak een reservering voor 2 personen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686802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Een nieuwe reservering in de betreffende reserveringstabellen en een mail dat gereserveerd is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705A35" w:rsidRPr="00686802" w:rsidTr="001977B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2b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Maak een reservering voor 200 personen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705A35" w:rsidRPr="00686802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Foutmelding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705A35" w:rsidRPr="00686802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1977B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Laat reserveringen voor de actuele dag zien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Lijst met reserveringen voor de huidige dag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1977B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1977BF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</w:tbl>
    <w:p w:rsidR="001977BF" w:rsidRDefault="001977BF" w:rsidP="002A3CCC">
      <w:pPr>
        <w:pStyle w:val="Koptekst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nl-NL"/>
        </w:rPr>
      </w:pPr>
    </w:p>
    <w:p w:rsidR="001977BF" w:rsidRDefault="001977BF">
      <w:pP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nl-NL"/>
        </w:rPr>
      </w:pPr>
      <w:r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nl-NL"/>
        </w:rPr>
        <w:br w:type="page"/>
      </w:r>
    </w:p>
    <w:p w:rsidR="001977BF" w:rsidRDefault="001977BF" w:rsidP="001977BF">
      <w:pPr>
        <w:pStyle w:val="Koptekst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lastRenderedPageBreak/>
        <w:t>TESTING SW TEMPLATE</w:t>
      </w:r>
    </w:p>
    <w:p w:rsidR="001977BF" w:rsidRPr="00705A35" w:rsidRDefault="001977BF" w:rsidP="001977BF">
      <w:pPr>
        <w:pStyle w:val="Koptekst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97" w:type="dxa"/>
        <w:tblLayout w:type="fixed"/>
        <w:tblLook w:val="04A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1977BF" w:rsidRPr="00705A35" w:rsidTr="006E7F5B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1977BF" w:rsidRPr="00705A35" w:rsidTr="006E7F5B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870111" w:rsidRDefault="001977BF" w:rsidP="001977B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87011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 xml:space="preserve"> Test Bestellingen voor Hotel El </w:t>
            </w:r>
            <w:proofErr w:type="spellStart"/>
            <w:r w:rsidRPr="0087011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Mundo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7011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23-01-2020</w:t>
            </w:r>
          </w:p>
        </w:tc>
      </w:tr>
      <w:tr w:rsidR="001977BF" w:rsidRPr="00705A35" w:rsidTr="006E7F5B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1977BF" w:rsidRPr="00686802" w:rsidTr="006E7F5B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8701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 xml:space="preserve"> Het testen van de </w:t>
            </w:r>
            <w:r w:rsidR="0087011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bestel</w:t>
            </w: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 xml:space="preserve"> module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 xml:space="preserve">Giovanni van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Ravesteijn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Giovanni/leraar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23-01-2020</w:t>
            </w:r>
          </w:p>
        </w:tc>
      </w:tr>
      <w:tr w:rsidR="001977BF" w:rsidRPr="00686802" w:rsidTr="006E7F5B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686802" w:rsidRDefault="001977BF" w:rsidP="006E7F5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nl-NL"/>
              </w:rPr>
            </w:pPr>
          </w:p>
        </w:tc>
      </w:tr>
      <w:tr w:rsidR="001977BF" w:rsidRPr="00705A35" w:rsidTr="006E7F5B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CONTROL</w:t>
            </w:r>
          </w:p>
        </w:tc>
      </w:tr>
      <w:tr w:rsidR="001977BF" w:rsidRPr="00705A35" w:rsidTr="006E7F5B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705A35" w:rsidRDefault="001977BF" w:rsidP="008701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werkende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7011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bestel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module</w:t>
            </w:r>
            <w:proofErr w:type="spellEnd"/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Werkende PC met de applicatie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705A35" w:rsidRDefault="001977BF" w:rsidP="006E7F5B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Door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examinator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gecontroleerd</w:t>
            </w:r>
            <w:proofErr w:type="spellEnd"/>
          </w:p>
        </w:tc>
      </w:tr>
      <w:tr w:rsidR="001977BF" w:rsidRPr="00705A35" w:rsidTr="006E7F5B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977BF" w:rsidRPr="00705A35" w:rsidTr="006E7F5B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1977BF" w:rsidRPr="00705A35" w:rsidRDefault="001977BF" w:rsidP="006E7F5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1977BF" w:rsidRPr="00686802" w:rsidTr="006E7F5B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705A35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 xml:space="preserve"> Kijk of er verschillende </w:t>
            </w:r>
            <w:proofErr w:type="spellStart"/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nav</w:t>
            </w:r>
            <w:proofErr w:type="spellEnd"/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 xml:space="preserve"> balk komt bij verschillende rollen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Verschillende menu’s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6E7F5B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8701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7011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Maak een bestelling van een product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8701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870111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Er is een nieuw product aan de bestelling toegevoegd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6E7F5B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7011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8701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7011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Kijk of het aantal vanuit</w:t>
            </w:r>
            <w:r w:rsidR="0086642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 xml:space="preserve"> het bestelling overzicht items verhoogd en verlaagd kunnen worden en dat de prijs aangepast wordt</w:t>
            </w:r>
            <w:r w:rsidR="00870111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86642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Verhoging en verlaging van het aantal producten en de totaalprijs wordt aangepast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6E7F5B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86642E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Verwijder een besteld item helemaal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86642E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Eerder bestelde item is niet meer zichtbaar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6E7F5B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Voeg een ander product toe aan de bestellijst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  <w:r w:rsidR="0086642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Extra product op de bestellijst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  <w:tr w:rsidR="001977BF" w:rsidRPr="00686802" w:rsidTr="006E7F5B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nl-NL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1977BF" w:rsidRPr="00686802" w:rsidRDefault="001977BF" w:rsidP="006E7F5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1977BF" w:rsidRPr="00686802" w:rsidRDefault="001977BF" w:rsidP="006E7F5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</w:pPr>
            <w:r w:rsidRPr="006868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nl-NL"/>
              </w:rPr>
              <w:t> </w:t>
            </w:r>
          </w:p>
        </w:tc>
      </w:tr>
    </w:tbl>
    <w:p w:rsidR="001977BF" w:rsidRDefault="001977BF" w:rsidP="001977BF">
      <w:pPr>
        <w:pStyle w:val="Koptekst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nl-NL"/>
        </w:rPr>
      </w:pPr>
    </w:p>
    <w:p w:rsidR="00122EFB" w:rsidRPr="001977BF" w:rsidRDefault="00122EFB" w:rsidP="00870111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nl-NL"/>
        </w:rPr>
      </w:pPr>
    </w:p>
    <w:sectPr w:rsidR="00122EFB" w:rsidRPr="001977BF" w:rsidSect="00870111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BDE" w:rsidRDefault="00173BDE" w:rsidP="00B01A05">
      <w:r>
        <w:separator/>
      </w:r>
    </w:p>
  </w:endnote>
  <w:endnote w:type="continuationSeparator" w:id="0">
    <w:p w:rsidR="00173BDE" w:rsidRDefault="00173BDE" w:rsidP="00B01A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BDE" w:rsidRDefault="00173BDE" w:rsidP="00B01A05">
      <w:r>
        <w:separator/>
      </w:r>
    </w:p>
  </w:footnote>
  <w:footnote w:type="continuationSeparator" w:id="0">
    <w:p w:rsidR="00173BDE" w:rsidRDefault="00173BDE" w:rsidP="00B01A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86802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3BDE"/>
    <w:rsid w:val="001756F3"/>
    <w:rsid w:val="001977AD"/>
    <w:rsid w:val="001977BF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5F5E"/>
    <w:rsid w:val="00666C1E"/>
    <w:rsid w:val="00673098"/>
    <w:rsid w:val="00673A28"/>
    <w:rsid w:val="00686802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6642E"/>
    <w:rsid w:val="00870111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B672C"/>
    <w:rsid w:val="00AC1FED"/>
    <w:rsid w:val="00AC6CDB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9073C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B672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1A05"/>
  </w:style>
  <w:style w:type="paragraph" w:styleId="Voettekst">
    <w:name w:val="footer"/>
    <w:basedOn w:val="Standaard"/>
    <w:link w:val="Voettekst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1A05"/>
  </w:style>
  <w:style w:type="paragraph" w:styleId="Normaalweb">
    <w:name w:val="Normal (Web)"/>
    <w:basedOn w:val="Standa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e">
    <w:name w:val="Revision"/>
    <w:hidden/>
    <w:uiPriority w:val="99"/>
    <w:semiHidden/>
    <w:rsid w:val="00503EBA"/>
  </w:style>
  <w:style w:type="character" w:styleId="Paginanummer">
    <w:name w:val="page number"/>
    <w:basedOn w:val="Standaardalinea-lettertype"/>
    <w:uiPriority w:val="99"/>
    <w:semiHidden/>
    <w:unhideWhenUsed/>
    <w:rsid w:val="00043993"/>
  </w:style>
  <w:style w:type="table" w:styleId="Tabelraster">
    <w:name w:val="Table Grid"/>
    <w:basedOn w:val="Standaardtabel"/>
    <w:uiPriority w:val="99"/>
    <w:rsid w:val="009E6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Standaardalinea-lettertype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Inhopg2">
    <w:name w:val="toc 2"/>
    <w:basedOn w:val="Standaard"/>
    <w:next w:val="Standa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Inhopg3">
    <w:name w:val="toc 3"/>
    <w:basedOn w:val="Standaard"/>
    <w:next w:val="Standa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Standaardalinea-lettertype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Standaardalinea-lettertype"/>
    <w:rsid w:val="00692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IC-Manual-Testing-Test-Case-Template-1054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482D54-83FF-4319-901A-190B7D26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IC-Manual-Testing-Test-Case-Template-10549_WORD.dotx</Template>
  <TotalTime>36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cp:lastPrinted>2016-11-18T18:21:00Z</cp:lastPrinted>
  <dcterms:created xsi:type="dcterms:W3CDTF">2020-01-21T16:26:00Z</dcterms:created>
  <dcterms:modified xsi:type="dcterms:W3CDTF">2020-01-21T17:02:00Z</dcterms:modified>
</cp:coreProperties>
</file>